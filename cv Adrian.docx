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585475">
        <w:tc>
          <w:tcPr>
            <w:tcW w:w="3023" w:type="dxa"/>
          </w:tcPr>
          <w:sdt>
            <w:sdtPr>
              <w:rPr>
                <w:b/>
                <w:sz w:val="24"/>
                <w:szCs w:val="24"/>
              </w:rPr>
              <w:alias w:val="Su nombre:"/>
              <w:tag w:val="Su nombre:"/>
              <w:id w:val="-1220516334"/>
              <w:placeholder>
                <w:docPart w:val="DEF56BFF79F542EB9B5F2B4743AF281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9500F8" w:rsidRDefault="009500F8" w:rsidP="003856C9">
                <w:pPr>
                  <w:pStyle w:val="Ttulo1"/>
                  <w:rPr>
                    <w:b/>
                    <w:sz w:val="24"/>
                    <w:szCs w:val="24"/>
                  </w:rPr>
                </w:pPr>
                <w:r w:rsidRPr="009500F8">
                  <w:rPr>
                    <w:b/>
                    <w:sz w:val="24"/>
                    <w:szCs w:val="24"/>
                  </w:rPr>
                  <w:t>víctor Adrían Reyes</w:t>
                </w:r>
              </w:p>
            </w:sdtContent>
          </w:sdt>
          <w:tbl>
            <w:tblPr>
              <w:tblW w:w="5000" w:type="pct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585475">
              <w:tc>
                <w:tcPr>
                  <w:tcW w:w="2908" w:type="dxa"/>
                  <w:tcMar>
                    <w:top w:w="360" w:type="dxa"/>
                    <w:bottom w:w="0" w:type="dxa"/>
                  </w:tcMar>
                </w:tcPr>
                <w:p w:rsidR="00281551" w:rsidRDefault="00281551" w:rsidP="00441EB9">
                  <w:pPr>
                    <w:pStyle w:val="Ttulo3"/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658240" behindDoc="0" locked="0" layoutInCell="1" allowOverlap="1" wp14:anchorId="445E7A70" wp14:editId="778C041C">
                        <wp:simplePos x="0" y="0"/>
                        <wp:positionH relativeFrom="column">
                          <wp:posOffset>443583</wp:posOffset>
                        </wp:positionH>
                        <wp:positionV relativeFrom="paragraph">
                          <wp:posOffset>0</wp:posOffset>
                        </wp:positionV>
                        <wp:extent cx="904875" cy="101917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1398"/>
                            <wp:lineTo x="21373" y="21398"/>
                            <wp:lineTo x="21373" y="0"/>
                            <wp:lineTo x="0" y="0"/>
                          </wp:wrapPolygon>
                        </wp:wrapThrough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875" cy="1019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281551">
                  <w:pPr>
                    <w:pStyle w:val="Ttulo3"/>
                    <w:tabs>
                      <w:tab w:val="left" w:pos="705"/>
                      <w:tab w:val="center" w:pos="1461"/>
                    </w:tabs>
                    <w:jc w:val="left"/>
                  </w:pPr>
                  <w:r>
                    <w:tab/>
                  </w:r>
                </w:p>
                <w:p w:rsidR="00281551" w:rsidRDefault="00281551" w:rsidP="00441EB9">
                  <w:pPr>
                    <w:pStyle w:val="Ttulo3"/>
                  </w:pPr>
                </w:p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518695D0" wp14:editId="332E3F47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EFE0500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441EB9">
                  <w:pPr>
                    <w:pStyle w:val="Ttulo3"/>
                  </w:pPr>
                  <w:r>
                    <w:t>CORREO ELECTRÓNICO</w:t>
                  </w:r>
                </w:p>
              </w:tc>
            </w:tr>
            <w:tr w:rsidR="00441EB9" w:rsidRPr="005152F2" w:rsidTr="00585475">
              <w:tc>
                <w:tcPr>
                  <w:tcW w:w="2908" w:type="dxa"/>
                  <w:tcMar>
                    <w:top w:w="115" w:type="dxa"/>
                    <w:bottom w:w="0" w:type="dxa"/>
                  </w:tcMar>
                </w:tcPr>
                <w:p w:rsidR="00441EB9" w:rsidRDefault="00BA2E49" w:rsidP="00BA2E49">
                  <w:pPr>
                    <w:pStyle w:val="Ttulo3"/>
                  </w:pPr>
                  <w:r>
                    <w:rPr>
                      <w:caps w:val="0"/>
                    </w:rPr>
                    <w:t>var901106</w:t>
                  </w:r>
                  <w:r w:rsidRPr="00BA2E49">
                    <w:rPr>
                      <w:caps w:val="0"/>
                    </w:rPr>
                    <w:t>@</w:t>
                  </w:r>
                  <w:r>
                    <w:rPr>
                      <w:caps w:val="0"/>
                    </w:rPr>
                    <w:t>gmail.com</w:t>
                  </w:r>
                </w:p>
              </w:tc>
            </w:tr>
            <w:tr w:rsidR="00441EB9" w:rsidRPr="005152F2" w:rsidTr="00585475">
              <w:tc>
                <w:tcPr>
                  <w:tcW w:w="2908" w:type="dxa"/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103E6428" wp14:editId="44951272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0ED9DA4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281551" w:rsidRDefault="00281551" w:rsidP="00441EB9">
                  <w:pPr>
                    <w:pStyle w:val="Ttulo3"/>
                  </w:pPr>
                </w:p>
                <w:p w:rsidR="00281551" w:rsidRDefault="00281551" w:rsidP="00441EB9">
                  <w:pPr>
                    <w:pStyle w:val="Ttulo3"/>
                  </w:pPr>
                  <w:r>
                    <w:t>TELÉFONO CELULAR</w:t>
                  </w:r>
                </w:p>
              </w:tc>
            </w:tr>
            <w:tr w:rsidR="00441EB9" w:rsidRPr="005152F2" w:rsidTr="00585475">
              <w:trPr>
                <w:trHeight w:val="16"/>
              </w:trPr>
              <w:tc>
                <w:tcPr>
                  <w:tcW w:w="2908" w:type="dxa"/>
                  <w:tcMar>
                    <w:top w:w="115" w:type="dxa"/>
                    <w:bottom w:w="0" w:type="dxa"/>
                  </w:tcMar>
                </w:tcPr>
                <w:p w:rsidR="00441EB9" w:rsidRDefault="00BA2E49" w:rsidP="00BA2E49">
                  <w:pPr>
                    <w:pStyle w:val="Ttulo3"/>
                  </w:pPr>
                  <w:r>
                    <w:t>4433740472</w:t>
                  </w:r>
                </w:p>
              </w:tc>
            </w:tr>
            <w:tr w:rsidR="005A7E57" w:rsidRPr="005152F2" w:rsidTr="00585475">
              <w:tc>
                <w:tcPr>
                  <w:tcW w:w="2908" w:type="dxa"/>
                  <w:tcMar>
                    <w:top w:w="374" w:type="dxa"/>
                    <w:bottom w:w="115" w:type="dxa"/>
                  </w:tcMar>
                </w:tcPr>
                <w:p w:rsidR="002C77B9" w:rsidRDefault="00281551" w:rsidP="002C77B9">
                  <w:pPr>
                    <w:pStyle w:val="Ttulo3"/>
                  </w:pPr>
                  <w:r>
                    <w:t>IDIOMAS</w:t>
                  </w:r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25F176EF" wp14:editId="3B6C68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0DB6695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281551" w:rsidP="00281551">
                  <w:r>
                    <w:t>Inglés Básico e Intermedio (Lectura, escritura y comprensión oral del idioma)</w:t>
                  </w:r>
                </w:p>
              </w:tc>
            </w:tr>
            <w:tr w:rsidR="00463463" w:rsidRPr="00281551" w:rsidTr="00585475">
              <w:tc>
                <w:tcPr>
                  <w:tcW w:w="2908" w:type="dxa"/>
                  <w:tcMar>
                    <w:top w:w="374" w:type="dxa"/>
                    <w:bottom w:w="115" w:type="dxa"/>
                  </w:tcMar>
                </w:tcPr>
                <w:p w:rsidR="005A7E57" w:rsidRDefault="001D03B8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0CFAD0C84D54A4591B427105D6A1D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0FFFDC88" wp14:editId="65BBF903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4E8FCF3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85475" w:rsidRDefault="00BA2E49" w:rsidP="00BA2E49">
                  <w:r>
                    <w:t xml:space="preserve">Manejo y dominio de </w:t>
                  </w:r>
                  <w:r w:rsidR="00281551">
                    <w:t xml:space="preserve">los siguientes lenguajes: </w:t>
                  </w:r>
                </w:p>
                <w:p w:rsidR="00463463" w:rsidRDefault="00BA2E49" w:rsidP="00BA2E49">
                  <w:r>
                    <w:t xml:space="preserve"> Java</w:t>
                  </w:r>
                  <w:r w:rsidR="00281551">
                    <w:t xml:space="preserve">, HTML, PHP, </w:t>
                  </w:r>
                  <w:r w:rsidR="00482DEC">
                    <w:t xml:space="preserve">JavaScript, C#, </w:t>
                  </w:r>
                  <w:proofErr w:type="spellStart"/>
                  <w:r w:rsidR="00482DEC">
                    <w:t>JQuery</w:t>
                  </w:r>
                  <w:proofErr w:type="spellEnd"/>
                  <w:r w:rsidR="00482DEC">
                    <w:t xml:space="preserve">, </w:t>
                  </w:r>
                  <w:proofErr w:type="spellStart"/>
                  <w:r w:rsidR="00482DEC">
                    <w:t>Android</w:t>
                  </w:r>
                  <w:proofErr w:type="spellEnd"/>
                  <w:r w:rsidR="00482DEC">
                    <w:t>, IOS</w:t>
                  </w:r>
                </w:p>
                <w:p w:rsidR="00281551" w:rsidRDefault="00281551" w:rsidP="00BA2E49">
                  <w:r>
                    <w:t xml:space="preserve">Manejadores de Base de Datos: </w:t>
                  </w:r>
                  <w:proofErr w:type="spellStart"/>
                  <w:r>
                    <w:t>MySQL</w:t>
                  </w:r>
                  <w:proofErr w:type="spellEnd"/>
                  <w:r>
                    <w:t>, SQL Server.</w:t>
                  </w:r>
                </w:p>
                <w:p w:rsidR="00281551" w:rsidRPr="00281551" w:rsidRDefault="00281551" w:rsidP="00BA2E49">
                  <w:pPr>
                    <w:rPr>
                      <w:lang w:val="en-US"/>
                    </w:rPr>
                  </w:pPr>
                  <w:r w:rsidRPr="00281551">
                    <w:rPr>
                      <w:lang w:val="en-US"/>
                    </w:rPr>
                    <w:t>Web Service REST/SOAP (C# /PHP)</w:t>
                  </w:r>
                </w:p>
              </w:tc>
            </w:tr>
          </w:tbl>
          <w:p w:rsidR="00B93310" w:rsidRPr="00281551" w:rsidRDefault="00B93310" w:rsidP="003856C9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B93310" w:rsidRPr="00281551" w:rsidRDefault="00B93310" w:rsidP="00463463">
            <w:pPr>
              <w:rPr>
                <w:lang w:val="en-US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D03B8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1C7423E94572433980F1895A4440AF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  <w:r w:rsidR="00B56A99">
                    <w:t xml:space="preserve"> Laboral</w:t>
                  </w:r>
                </w:p>
                <w:p w:rsidR="008F6337" w:rsidRPr="0043426C" w:rsidRDefault="009500F8" w:rsidP="002B3890">
                  <w:pPr>
                    <w:pStyle w:val="Ttulo4"/>
                  </w:pPr>
                  <w:r>
                    <w:t>CAJA MORELIA VALLADOLID</w:t>
                  </w:r>
                </w:p>
                <w:p w:rsidR="008F6337" w:rsidRDefault="00B56A99" w:rsidP="008F6337">
                  <w:pPr>
                    <w:pStyle w:val="Ttulo5"/>
                  </w:pPr>
                  <w:r>
                    <w:t>Junio-2013 Diciembre</w:t>
                  </w:r>
                  <w:r w:rsidR="009500F8">
                    <w:t>-2018</w:t>
                  </w:r>
                </w:p>
                <w:p w:rsidR="00585475" w:rsidRPr="00585475" w:rsidRDefault="00585475" w:rsidP="00585475"/>
                <w:p w:rsidR="001F663E" w:rsidRPr="001F663E" w:rsidRDefault="001F663E" w:rsidP="00585475">
                  <w:pPr>
                    <w:jc w:val="left"/>
                  </w:pPr>
                  <w:r>
                    <w:t>Api/</w:t>
                  </w:r>
                  <w:proofErr w:type="spellStart"/>
                  <w:r>
                    <w:t>Soap</w:t>
                  </w:r>
                  <w:proofErr w:type="spellEnd"/>
                  <w:r>
                    <w:t xml:space="preserve"> con .NET para la comunicación del </w:t>
                  </w:r>
                  <w:proofErr w:type="spellStart"/>
                  <w:r>
                    <w:t>core</w:t>
                  </w:r>
                  <w:proofErr w:type="spellEnd"/>
                  <w:r>
                    <w:t xml:space="preserve"> bancario.</w:t>
                  </w:r>
                </w:p>
                <w:p w:rsidR="00B56A99" w:rsidRDefault="00B56A99" w:rsidP="00585475">
                  <w:pPr>
                    <w:jc w:val="left"/>
                  </w:pPr>
                  <w:r>
                    <w:t xml:space="preserve">Automatización consulta de buro de crédito a través de web </w:t>
                  </w:r>
                  <w:proofErr w:type="spellStart"/>
                  <w:r>
                    <w:t>service</w:t>
                  </w:r>
                  <w:proofErr w:type="spellEnd"/>
                  <w:r>
                    <w:t>.</w:t>
                  </w:r>
                </w:p>
                <w:p w:rsidR="00B56A99" w:rsidRDefault="00B56A99" w:rsidP="00585475">
                  <w:pPr>
                    <w:jc w:val="left"/>
                  </w:pPr>
                  <w:r>
                    <w:t>Automatización de facturación electrónica.</w:t>
                  </w:r>
                </w:p>
                <w:p w:rsidR="00B56A99" w:rsidRDefault="00B56A99" w:rsidP="00585475">
                  <w:pPr>
                    <w:jc w:val="left"/>
                  </w:pPr>
                  <w:r>
                    <w:t>Participación en el sistema para automatizar el proceso de créditos.</w:t>
                  </w:r>
                </w:p>
                <w:p w:rsidR="00B56A99" w:rsidRDefault="00B56A99" w:rsidP="00585475">
                  <w:pPr>
                    <w:jc w:val="left"/>
                  </w:pPr>
                  <w:r>
                    <w:t>Desarrollo y mantenimiento de módulos existentes en la institución.</w:t>
                  </w:r>
                </w:p>
                <w:p w:rsidR="00B56A99" w:rsidRPr="00B56A99" w:rsidRDefault="00B56A99" w:rsidP="00B56A99">
                  <w:pPr>
                    <w:jc w:val="both"/>
                  </w:pPr>
                </w:p>
                <w:p w:rsidR="007B2F5C" w:rsidRPr="0043426C" w:rsidRDefault="00B56A99" w:rsidP="0043426C">
                  <w:pPr>
                    <w:pStyle w:val="Ttulo4"/>
                  </w:pPr>
                  <w:r>
                    <w:t>blue cloud (software manager)</w:t>
                  </w:r>
                </w:p>
                <w:p w:rsidR="007B2F5C" w:rsidRDefault="001F663E" w:rsidP="007B2F5C">
                  <w:pPr>
                    <w:pStyle w:val="Ttulo5"/>
                  </w:pPr>
                  <w:r>
                    <w:t xml:space="preserve">Octubre 2016 – Diciembre 2018 </w:t>
                  </w:r>
                </w:p>
                <w:p w:rsidR="00585475" w:rsidRPr="00585475" w:rsidRDefault="00585475" w:rsidP="00585475"/>
                <w:p w:rsidR="008F6337" w:rsidRDefault="00B56A99" w:rsidP="00585475">
                  <w:pPr>
                    <w:jc w:val="left"/>
                  </w:pPr>
                  <w:r>
                    <w:t>Desarrollo de páginas web responsivas</w:t>
                  </w:r>
                  <w:r w:rsidR="00BA2E49">
                    <w:t>.</w:t>
                  </w:r>
                </w:p>
                <w:p w:rsidR="00B56A99" w:rsidRDefault="00B56A99" w:rsidP="00585475">
                  <w:pPr>
                    <w:jc w:val="left"/>
                  </w:pPr>
                  <w:r>
                    <w:t xml:space="preserve">Desarrollo de sistemas de información Front </w:t>
                  </w:r>
                  <w:proofErr w:type="spellStart"/>
                  <w:r>
                    <w:t>End</w:t>
                  </w:r>
                  <w:proofErr w:type="spellEnd"/>
                  <w:r>
                    <w:t xml:space="preserve">  y Back </w:t>
                  </w:r>
                  <w:proofErr w:type="spellStart"/>
                  <w:r>
                    <w:t>End</w:t>
                  </w:r>
                  <w:proofErr w:type="spellEnd"/>
                  <w:r>
                    <w:t>.</w:t>
                  </w:r>
                </w:p>
                <w:p w:rsidR="00B56A99" w:rsidRDefault="00B56A99" w:rsidP="00585475">
                  <w:pPr>
                    <w:jc w:val="left"/>
                  </w:pPr>
                  <w:r>
                    <w:t xml:space="preserve">Desarrollo de aplicaciones nativas móvil </w:t>
                  </w:r>
                  <w:proofErr w:type="spellStart"/>
                  <w:r>
                    <w:t>android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ios</w:t>
                  </w:r>
                  <w:proofErr w:type="spellEnd"/>
                </w:p>
                <w:p w:rsidR="00B56A99" w:rsidRDefault="00B56A99" w:rsidP="00585475">
                  <w:pPr>
                    <w:jc w:val="left"/>
                  </w:pPr>
                  <w:r>
                    <w:t>Tareas de mantenimiento y  prevención de desastres en VPS.</w:t>
                  </w:r>
                </w:p>
                <w:p w:rsidR="001F663E" w:rsidRDefault="001F663E" w:rsidP="00585475">
                  <w:pPr>
                    <w:jc w:val="left"/>
                  </w:pPr>
                  <w:r>
                    <w:t xml:space="preserve">Desarrollo </w:t>
                  </w:r>
                  <w:r w:rsidR="00B56A99">
                    <w:t xml:space="preserve"> Api</w:t>
                  </w:r>
                  <w:r>
                    <w:t>/</w:t>
                  </w:r>
                  <w:proofErr w:type="spellStart"/>
                  <w:r>
                    <w:t>Rest</w:t>
                  </w:r>
                  <w:proofErr w:type="spellEnd"/>
                  <w:r>
                    <w:t xml:space="preserve">  con PHP y .NET.</w:t>
                  </w:r>
                </w:p>
                <w:p w:rsidR="00BA2E49" w:rsidRDefault="00BA2E49" w:rsidP="00585475">
                  <w:pPr>
                    <w:jc w:val="both"/>
                  </w:pP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D03B8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32270BE7F0BA4365942A0C97867A72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BA2E49" w:rsidP="002B3890">
                  <w:pPr>
                    <w:pStyle w:val="Ttulo4"/>
                  </w:pPr>
                  <w:r>
                    <w:t>LICENCIATURA EN INFORMÁTICA</w:t>
                  </w:r>
                </w:p>
                <w:p w:rsidR="007B2F5C" w:rsidRPr="005152F2" w:rsidRDefault="00BA2E49" w:rsidP="007B2F5C">
                  <w:pPr>
                    <w:pStyle w:val="Ttulo5"/>
                  </w:pPr>
                  <w:r>
                    <w:t>Instituto Tecnológico de Morelia</w:t>
                  </w:r>
                </w:p>
                <w:p w:rsidR="008F6337" w:rsidRDefault="00BA2E49" w:rsidP="00BA2E49">
                  <w:r>
                    <w:t xml:space="preserve">2008 </w:t>
                  </w:r>
                  <w:r w:rsidR="00281551">
                    <w:t>–</w:t>
                  </w:r>
                  <w:r>
                    <w:t xml:space="preserve"> 2012</w:t>
                  </w:r>
                  <w:bookmarkStart w:id="0" w:name="_GoBack"/>
                  <w:bookmarkEnd w:id="0"/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Default="008F6337" w:rsidP="00281551">
                  <w:pPr>
                    <w:pStyle w:val="Ttulo2"/>
                    <w:jc w:val="both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B8" w:rsidRDefault="001D03B8" w:rsidP="003856C9">
      <w:pPr>
        <w:spacing w:after="0" w:line="240" w:lineRule="auto"/>
      </w:pPr>
      <w:r>
        <w:separator/>
      </w:r>
    </w:p>
  </w:endnote>
  <w:endnote w:type="continuationSeparator" w:id="0">
    <w:p w:rsidR="001D03B8" w:rsidRDefault="001D03B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3C19F2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585475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77D676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B8" w:rsidRDefault="001D03B8" w:rsidP="003856C9">
      <w:pPr>
        <w:spacing w:after="0" w:line="240" w:lineRule="auto"/>
      </w:pPr>
      <w:r>
        <w:separator/>
      </w:r>
    </w:p>
  </w:footnote>
  <w:footnote w:type="continuationSeparator" w:id="0">
    <w:p w:rsidR="001D03B8" w:rsidRDefault="001D03B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09F066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7901E4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F8"/>
    <w:rsid w:val="00052BE1"/>
    <w:rsid w:val="0007412A"/>
    <w:rsid w:val="0010199E"/>
    <w:rsid w:val="001765FE"/>
    <w:rsid w:val="0019561F"/>
    <w:rsid w:val="001B32D2"/>
    <w:rsid w:val="001D03B8"/>
    <w:rsid w:val="001F663E"/>
    <w:rsid w:val="00281551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2DEC"/>
    <w:rsid w:val="0048756A"/>
    <w:rsid w:val="004D22BB"/>
    <w:rsid w:val="005152F2"/>
    <w:rsid w:val="00534E4E"/>
    <w:rsid w:val="00551D35"/>
    <w:rsid w:val="00557019"/>
    <w:rsid w:val="005674AC"/>
    <w:rsid w:val="00585475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E7CC8"/>
    <w:rsid w:val="008F6337"/>
    <w:rsid w:val="009500F8"/>
    <w:rsid w:val="00A42F91"/>
    <w:rsid w:val="00AF1258"/>
    <w:rsid w:val="00B01E52"/>
    <w:rsid w:val="00B550FC"/>
    <w:rsid w:val="00B56A99"/>
    <w:rsid w:val="00B85871"/>
    <w:rsid w:val="00B93310"/>
    <w:rsid w:val="00BA2E49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A8B0FA-B9DF-4D7F-8DB6-6D3B531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58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sa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56BFF79F542EB9B5F2B4743AF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60C27-70F9-4E46-B446-44AE9A0109E6}"/>
      </w:docPartPr>
      <w:docPartBody>
        <w:p w:rsidR="008C520A" w:rsidRDefault="00D22A5E">
          <w:pPr>
            <w:pStyle w:val="DEF56BFF79F542EB9B5F2B4743AF281C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70CFAD0C84D54A4591B427105D6A1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9FC1A-797C-41D9-9D69-E3AD459FB9E2}"/>
      </w:docPartPr>
      <w:docPartBody>
        <w:p w:rsidR="008C520A" w:rsidRDefault="00D22A5E">
          <w:pPr>
            <w:pStyle w:val="70CFAD0C84D54A4591B427105D6A1D74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1C7423E94572433980F1895A4440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CAC67-BF03-4CB7-9591-66E8252F564F}"/>
      </w:docPartPr>
      <w:docPartBody>
        <w:p w:rsidR="008C520A" w:rsidRDefault="00D22A5E">
          <w:pPr>
            <w:pStyle w:val="1C7423E94572433980F1895A4440AF3C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32270BE7F0BA4365942A0C97867A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2FE2-7AA7-484F-A8D1-32730D3ACC55}"/>
      </w:docPartPr>
      <w:docPartBody>
        <w:p w:rsidR="008C520A" w:rsidRDefault="00D22A5E">
          <w:pPr>
            <w:pStyle w:val="32270BE7F0BA4365942A0C97867A726B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5E"/>
    <w:rsid w:val="008C520A"/>
    <w:rsid w:val="00AF4D5C"/>
    <w:rsid w:val="00D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56BFF79F542EB9B5F2B4743AF281C">
    <w:name w:val="DEF56BFF79F542EB9B5F2B4743AF281C"/>
  </w:style>
  <w:style w:type="paragraph" w:customStyle="1" w:styleId="24D79005700747A79E3B47F734141524">
    <w:name w:val="24D79005700747A79E3B47F734141524"/>
  </w:style>
  <w:style w:type="paragraph" w:customStyle="1" w:styleId="E526BC3CBCC04CA88C573597C53F7478">
    <w:name w:val="E526BC3CBCC04CA88C573597C53F7478"/>
  </w:style>
  <w:style w:type="paragraph" w:customStyle="1" w:styleId="761790E2837B4AFD87F2EFBAD6347C08">
    <w:name w:val="761790E2837B4AFD87F2EFBAD6347C08"/>
  </w:style>
  <w:style w:type="paragraph" w:customStyle="1" w:styleId="24F142D640AD4F2FBAEF8B1C2938FCFA">
    <w:name w:val="24F142D640AD4F2FBAEF8B1C2938FCFA"/>
  </w:style>
  <w:style w:type="paragraph" w:customStyle="1" w:styleId="A5DBC480DA744627825DCA5DDE7BC630">
    <w:name w:val="A5DBC480DA744627825DCA5DDE7BC630"/>
  </w:style>
  <w:style w:type="paragraph" w:customStyle="1" w:styleId="9F4D7064BAEC40F6ADD8DE9ADA441EAA">
    <w:name w:val="9F4D7064BAEC40F6ADD8DE9ADA441EAA"/>
  </w:style>
  <w:style w:type="paragraph" w:customStyle="1" w:styleId="70CFAD0C84D54A4591B427105D6A1D74">
    <w:name w:val="70CFAD0C84D54A4591B427105D6A1D74"/>
  </w:style>
  <w:style w:type="paragraph" w:customStyle="1" w:styleId="15B2A93261F74FD4A8BAB8D1EACFFF77">
    <w:name w:val="15B2A93261F74FD4A8BAB8D1EACFFF77"/>
  </w:style>
  <w:style w:type="paragraph" w:customStyle="1" w:styleId="1C7423E94572433980F1895A4440AF3C">
    <w:name w:val="1C7423E94572433980F1895A4440AF3C"/>
  </w:style>
  <w:style w:type="paragraph" w:customStyle="1" w:styleId="E4CEA2CD5CE948FF8989B65AA09ABA8D">
    <w:name w:val="E4CEA2CD5CE948FF8989B65AA09ABA8D"/>
  </w:style>
  <w:style w:type="paragraph" w:customStyle="1" w:styleId="AFDFD24458FC465E91B9743330C0EA62">
    <w:name w:val="AFDFD24458FC465E91B9743330C0EA62"/>
  </w:style>
  <w:style w:type="paragraph" w:customStyle="1" w:styleId="5CA9FAC18E64410ABCAD7C9EFB51DBE5">
    <w:name w:val="5CA9FAC18E64410ABCAD7C9EFB51DBE5"/>
  </w:style>
  <w:style w:type="paragraph" w:customStyle="1" w:styleId="7C1DA4C1447C4700BE75D7B9DA111A8F">
    <w:name w:val="7C1DA4C1447C4700BE75D7B9DA111A8F"/>
  </w:style>
  <w:style w:type="paragraph" w:customStyle="1" w:styleId="E665C79BA44C4A42A25916A0F20C4F02">
    <w:name w:val="E665C79BA44C4A42A25916A0F20C4F02"/>
  </w:style>
  <w:style w:type="paragraph" w:customStyle="1" w:styleId="04A2B4EB71014ADBAC8A498635F5057D">
    <w:name w:val="04A2B4EB71014ADBAC8A498635F5057D"/>
  </w:style>
  <w:style w:type="paragraph" w:customStyle="1" w:styleId="32270BE7F0BA4365942A0C97867A726B">
    <w:name w:val="32270BE7F0BA4365942A0C97867A726B"/>
  </w:style>
  <w:style w:type="paragraph" w:customStyle="1" w:styleId="2AF51C826EEB4DB9BA9C66FEBD9F5D35">
    <w:name w:val="2AF51C826EEB4DB9BA9C66FEBD9F5D35"/>
  </w:style>
  <w:style w:type="paragraph" w:customStyle="1" w:styleId="CCD40F31A6664E1BB71BD5C30BC22944">
    <w:name w:val="CCD40F31A6664E1BB71BD5C30BC22944"/>
  </w:style>
  <w:style w:type="paragraph" w:customStyle="1" w:styleId="0DE05ACF52FE456EA05E9227C35B9272">
    <w:name w:val="0DE05ACF52FE456EA05E9227C35B9272"/>
  </w:style>
  <w:style w:type="paragraph" w:customStyle="1" w:styleId="806031A2336845C8B680CCCFA9B04418">
    <w:name w:val="806031A2336845C8B680CCCFA9B04418"/>
  </w:style>
  <w:style w:type="paragraph" w:customStyle="1" w:styleId="8F9832A7FAC4440FA9C61D34A4DE9FA2">
    <w:name w:val="8F9832A7FAC4440FA9C61D34A4DE9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51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Adrían Reyes</dc:creator>
  <cp:keywords/>
  <dc:description/>
  <cp:lastModifiedBy>Victor Adrian Reyes</cp:lastModifiedBy>
  <cp:revision>3</cp:revision>
  <dcterms:created xsi:type="dcterms:W3CDTF">2018-06-22T22:14:00Z</dcterms:created>
  <dcterms:modified xsi:type="dcterms:W3CDTF">2018-12-03T05:00:00Z</dcterms:modified>
</cp:coreProperties>
</file>